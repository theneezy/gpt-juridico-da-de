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494" w:rsidRPr="00000494" w:rsidRDefault="00000494" w:rsidP="00000494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EMBARGOS DE DECLARAÇÃO Nº 0000000-00.0000.0.00.0000/50002</w:t>
      </w:r>
    </w:p>
    <w:p w:rsidR="00000494" w:rsidRPr="00000494" w:rsidRDefault="00000494" w:rsidP="00000494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FORO REGIONAL XI - PINHEIROS - 1ª VARA CÍVEL</w:t>
      </w:r>
    </w:p>
    <w:p w:rsidR="00000494" w:rsidRPr="00000494" w:rsidRDefault="00000494" w:rsidP="00000494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EMBARGANTE: BRUNO BIANCHI LOZATO PRADELLA</w:t>
      </w:r>
    </w:p>
    <w:p w:rsidR="00000494" w:rsidRPr="00000494" w:rsidRDefault="00000494" w:rsidP="00000494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EMBARGADO: RUI CESAR CASSAVIA CALIL</w:t>
      </w:r>
    </w:p>
    <w:p w:rsidR="00D14C33" w:rsidRDefault="00D14C33" w:rsidP="00D14C33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VOTO Nº 9951</w:t>
      </w:r>
    </w:p>
    <w:p w:rsidR="00D14C33" w:rsidRPr="00324889" w:rsidRDefault="00D14C33" w:rsidP="00D14C33">
      <w:pPr>
        <w:spacing w:after="0" w:line="360" w:lineRule="auto"/>
        <w:jc w:val="both"/>
        <w:rPr>
          <w:rFonts w:ascii="Arial" w:hAnsi="Arial" w:cs="Arial"/>
          <w:sz w:val="24"/>
        </w:rPr>
      </w:pPr>
      <w:r/>
    </w:p>
    <w:p w:rsidR="00E23A21" w:rsidRPr="00CA43F9" w:rsidRDefault="00E23A21" w:rsidP="00E23A21">
      <w:pPr>
        <w:pStyle w:val="Recuodecorpodetexto"/>
        <w:rPr>
          <w:rFonts w:ascii="Arial" w:hAnsi="Arial" w:cs="Arial"/>
          <w:sz w:val="22"/>
          <w:szCs w:val="22"/>
        </w:rPr>
      </w:pPr>
      <w:r>
        <w:t>EMBARGOS DE DECLARAÇÃO – Omissão – Indeferimento do benefício da gratuidade judiciária - Acórdão que apreciou os pontos expostos pela parte em sua peça recursal, negando provimento ao recurso – Embargante que busca, na verdade, a reforma do julgado, emprestando efeitos infringentes a estes embargos, que não se prestam a tal finalidade – Embargos rejeitados.</w:t>
      </w:r>
    </w:p>
    <w:p w:rsidR="00D14C33" w:rsidRDefault="00D14C33" w:rsidP="00D14C33">
      <w:pPr>
        <w:pStyle w:val="Recuodecorpodetexto"/>
        <w:rPr>
          <w:rFonts w:ascii="Arial" w:hAnsi="Arial" w:cs="Arial"/>
          <w:sz w:val="22"/>
          <w:szCs w:val="22"/>
        </w:rPr>
      </w:pPr>
      <w:r/>
    </w:p>
    <w:p w:rsidR="00D14C33" w:rsidRPr="00A55649" w:rsidRDefault="00D14C33" w:rsidP="00D14C33">
      <w:pPr>
        <w:pStyle w:val="Recuodecorpodetexto"/>
        <w:rPr>
          <w:rFonts w:ascii="Arial" w:hAnsi="Arial" w:cs="Arial"/>
          <w:sz w:val="22"/>
          <w:szCs w:val="22"/>
        </w:rPr>
      </w:pPr>
      <w:r/>
    </w:p>
    <w:p w:rsidR="00D14C33" w:rsidRPr="00324889" w:rsidRDefault="00D14C33" w:rsidP="00D14C33">
      <w:pPr>
        <w:spacing w:after="0" w:line="360" w:lineRule="auto"/>
        <w:jc w:val="both"/>
        <w:rPr>
          <w:rFonts w:ascii="Arial" w:hAnsi="Arial" w:cs="Arial"/>
          <w:sz w:val="24"/>
        </w:rPr>
      </w:pPr>
      <w:r>
        <w:tab/>
      </w:r>
    </w:p>
    <w:p w:rsidR="00D14C33" w:rsidRPr="00324889" w:rsidRDefault="00D14C33" w:rsidP="00D14C33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>
        <w:t>Vistos.</w:t>
      </w:r>
    </w:p>
    <w:p w:rsidR="00D14C33" w:rsidRPr="00324889" w:rsidRDefault="00D14C33" w:rsidP="00D14C33">
      <w:pPr>
        <w:spacing w:after="0" w:line="360" w:lineRule="auto"/>
        <w:jc w:val="both"/>
        <w:rPr>
          <w:rFonts w:ascii="Arial" w:hAnsi="Arial" w:cs="Arial"/>
          <w:sz w:val="24"/>
        </w:rPr>
      </w:pPr>
      <w:r/>
    </w:p>
    <w:p w:rsidR="003562C6" w:rsidRDefault="003562C6" w:rsidP="003562C6">
      <w:pPr>
        <w:spacing w:after="0" w:line="360" w:lineRule="auto"/>
        <w:ind w:firstLine="1418"/>
        <w:jc w:val="both"/>
        <w:rPr>
          <w:rFonts w:ascii="Arial" w:hAnsi="Arial" w:cs="Arial"/>
          <w:sz w:val="24"/>
        </w:rPr>
      </w:pPr>
      <w:r>
        <w:t>Trata-se de embargos de declaração opostos por AUTOR(A), em face do acórdão exarado nos autos de agravo interno (fls. 16/20 do processo n. 1011220-18-2018.8.26.0011/50001), que indeferiu a concessão da gratuidade processual.</w:t>
      </w:r>
    </w:p>
    <w:p w:rsidR="00000494" w:rsidRDefault="0085251F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O embargante alega que o acórdão não considerou adequadamente sua condição financeira, visto que possui saldo negativo de R$ 15.000,00 e uma dívida de quase R$ 80.000,00 no cartão de crédito. Como advogado autônomo, afirma que seus rendimentos são irregulares e foram usados para amortizar dívidas. Alega, ainda, que sua situação financeira mudou desde 2020/2021 e que agora enfrenta uma doença autoimune, o que agrava suas dificuldades. Requer a concessão da Justiça Gratuita, para garantir seu acesso ao Judiciário sem comprometer seu sustento.</w:t>
      </w:r>
    </w:p>
    <w:p w:rsidR="00D14C33" w:rsidRDefault="00D14C33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b/>
          <w:sz w:val="24"/>
        </w:rPr>
      </w:pPr>
      <w:r>
        <w:t>É o relatório.</w:t>
      </w:r>
    </w:p>
    <w:p w:rsidR="0085251F" w:rsidRPr="00026932" w:rsidRDefault="0085251F" w:rsidP="0085251F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  <w:szCs w:val="24"/>
        </w:rPr>
      </w:pPr>
      <w:r>
        <w:t>Os embargos devem ser conhecidos e rejeitados.</w:t>
      </w:r>
    </w:p>
    <w:p w:rsidR="0085251F" w:rsidRPr="00026932" w:rsidRDefault="0085251F" w:rsidP="0085251F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  <w:szCs w:val="24"/>
        </w:rPr>
      </w:pPr>
      <w:r>
        <w:t>Com efeito, o v. acórdão de folhas 16/20 apreciou os pontos expostos pelo agravante/embargante.</w:t>
      </w:r>
    </w:p>
    <w:p w:rsidR="0085251F" w:rsidRPr="00026932" w:rsidRDefault="0085251F" w:rsidP="0085251F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O embargante opôs estes embargos declaratórios visando rediscutir teses que foram devidamente apreciadas no v. acórdão atacado, observando que a via processual escolhida não se presta a reexaminar matéria já apreciada e não se vislumbra a configuração de quaisquer das hipóteses elencadas no artigo 1.022 do Código de AUTOR(A), conforme segue:</w:t>
      </w:r>
    </w:p>
    <w:p w:rsidR="0085251F" w:rsidRDefault="0085251F" w:rsidP="0085251F">
      <w:pPr>
        <w:pStyle w:val="NormalWeb"/>
        <w:spacing w:before="0" w:beforeAutospacing="0" w:after="0" w:afterAutospacing="0" w:line="360" w:lineRule="auto"/>
        <w:ind w:left="1418"/>
        <w:jc w:val="both"/>
        <w:rPr>
          <w:rFonts w:ascii="Arial" w:hAnsi="Arial"/>
          <w:b/>
          <w:sz w:val="22"/>
          <w:szCs w:val="22"/>
        </w:rPr>
      </w:pPr>
      <w:r/>
    </w:p>
    <w:p w:rsidR="0085251F" w:rsidRPr="00094490" w:rsidRDefault="0085251F" w:rsidP="0085251F">
      <w:pPr>
        <w:pStyle w:val="NormalWeb"/>
        <w:spacing w:before="0" w:beforeAutospacing="0" w:after="0" w:afterAutospacing="0" w:line="360" w:lineRule="auto"/>
        <w:ind w:left="1418"/>
        <w:jc w:val="both"/>
        <w:rPr>
          <w:b/>
          <w:color w:val="000000"/>
          <w:sz w:val="22"/>
          <w:szCs w:val="22"/>
        </w:rPr>
      </w:pPr>
      <w:r>
        <w:t>“Art. 1.022. Cabem embargos de declaração contra qualquer decisão judicial para:</w:t>
      </w:r>
    </w:p>
    <w:p w:rsidR="0085251F" w:rsidRPr="00094490" w:rsidRDefault="0085251F" w:rsidP="0085251F">
      <w:pPr>
        <w:pStyle w:val="NormalWeb"/>
        <w:spacing w:before="0" w:beforeAutospacing="0" w:after="0" w:afterAutospacing="0" w:line="360" w:lineRule="auto"/>
        <w:ind w:left="1418"/>
        <w:jc w:val="both"/>
        <w:rPr>
          <w:b/>
          <w:color w:val="000000"/>
          <w:sz w:val="22"/>
          <w:szCs w:val="22"/>
        </w:rPr>
      </w:pPr>
      <w:r>
        <w:t>I - esclarecer obscuridade ou eliminar contradição;</w:t>
      </w:r>
    </w:p>
    <w:p w:rsidR="0085251F" w:rsidRPr="00094490" w:rsidRDefault="0085251F" w:rsidP="0085251F">
      <w:pPr>
        <w:pStyle w:val="NormalWeb"/>
        <w:spacing w:before="0" w:beforeAutospacing="0" w:after="0" w:afterAutospacing="0" w:line="360" w:lineRule="auto"/>
        <w:ind w:left="1418"/>
        <w:jc w:val="both"/>
        <w:rPr>
          <w:b/>
          <w:color w:val="000000"/>
          <w:sz w:val="22"/>
          <w:szCs w:val="22"/>
        </w:rPr>
      </w:pPr>
      <w:r>
        <w:t>II - suprir omissão de ponto ou questão sobre o qual devia se pronunciar o juiz de ofício ou a requerimento;</w:t>
      </w:r>
    </w:p>
    <w:p w:rsidR="0085251F" w:rsidRPr="00026932" w:rsidRDefault="0085251F" w:rsidP="0085251F">
      <w:pPr>
        <w:pStyle w:val="NormalWeb"/>
        <w:spacing w:before="0" w:beforeAutospacing="0" w:after="0" w:afterAutospacing="0" w:line="360" w:lineRule="auto"/>
        <w:ind w:left="1418"/>
        <w:jc w:val="both"/>
        <w:rPr>
          <w:b/>
          <w:color w:val="000000"/>
        </w:rPr>
      </w:pPr>
      <w:r>
        <w:t>III - corrigir erro material.”</w:t>
      </w:r>
    </w:p>
    <w:p w:rsidR="0085251F" w:rsidRPr="00026932" w:rsidRDefault="0085251F" w:rsidP="0085251F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85251F" w:rsidRPr="0085251F" w:rsidRDefault="0085251F" w:rsidP="0085251F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Frise-se que não se verifica qualquer omissão, eis que o acórdão atacado apreciou detalhadamente as provas constantes dos autos, especialmente os documentos relativos à movimentação financeira e à declaração de rendimentos do embargante. A decisão foi proferida com fundamento na ausência de elementos que comprovassem a hipossuficiência financeira do embargante, ressaltando-se, inclusive, que os documentos apresentados indicavam movimentações incompatíveis com a alegada insuficiência de recursos.</w:t>
      </w:r>
    </w:p>
    <w:p w:rsidR="0085251F" w:rsidRPr="0085251F" w:rsidRDefault="0085251F" w:rsidP="0085251F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No que concerne às novas alegações trazidas nos embargos, em especial à alegada alteração da condição financeira e ao diagnóstico de doença autoimune, cumpre salientar que, ainda que tal fato possa ter relevância jurídica para análise do pedido de gratuidade, o embargante não juntou qualquer documentação comprobatória que pudesse ratificar a mudança de sua situação econômica ou a gravidade da condição de saúde alegada.</w:t>
      </w:r>
    </w:p>
    <w:p w:rsidR="0085251F" w:rsidRPr="00026932" w:rsidRDefault="0085251F" w:rsidP="0085251F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Deste modo, o que se verifica é mera irresignação da parte com o resultado do julgamento, buscando efeitos infringentes a estes embargos, que não se prestam a tal finalidade.</w:t>
      </w:r>
    </w:p>
    <w:p w:rsidR="0085251F" w:rsidRPr="00026932" w:rsidRDefault="00E075DC" w:rsidP="0085251F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 xml:space="preserve">Anoto, por fim, que não se vislumbra no v. acórdão ofensas a dispositivos legais, para fins de prequestionamento. </w:t>
      </w:r>
    </w:p>
    <w:p w:rsidR="0085251F" w:rsidRPr="00026932" w:rsidRDefault="0085251F" w:rsidP="0085251F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  <w:szCs w:val="24"/>
        </w:rPr>
      </w:pPr>
      <w:r/>
    </w:p>
    <w:p w:rsidR="0085251F" w:rsidRPr="00026932" w:rsidRDefault="0085251F" w:rsidP="0085251F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  <w:szCs w:val="24"/>
        </w:rPr>
      </w:pPr>
      <w:r>
        <w:t>Nestes termos, pelo meu voto, rejeito os embargos de declaração.</w:t>
      </w:r>
    </w:p>
    <w:p w:rsidR="00D14C33" w:rsidRDefault="00D14C33" w:rsidP="0085251F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/>
    </w:p>
    <w:p w:rsidR="00D14C33" w:rsidRPr="00324889" w:rsidRDefault="00D14C33" w:rsidP="00D14C33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  <w:szCs w:val="24"/>
        </w:rPr>
      </w:pPr>
      <w:r/>
    </w:p>
    <w:p w:rsidR="00D14C33" w:rsidRPr="00324889" w:rsidRDefault="00D14C33" w:rsidP="00D14C3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t>JOSÉ AUGUSTO GENOFRE MARTINS</w:t>
      </w:r>
    </w:p>
    <w:p w:rsidR="00D14C33" w:rsidRDefault="00D14C33" w:rsidP="00D14C33">
      <w:pPr>
        <w:spacing w:after="0" w:line="360" w:lineRule="auto"/>
        <w:jc w:val="center"/>
      </w:pPr>
      <w:r>
        <w:t>Relator</w:t>
        <w:tab/>
      </w:r>
    </w:p>
    <w:sectPr w:rsidR="00D14C33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2037D" w:rsidRDefault="00D2037D">
      <w:pPr>
        <w:spacing w:after="0" w:line="240" w:lineRule="auto"/>
      </w:pPr>
      <w:r>
        <w:separator/>
      </w:r>
    </w:p>
  </w:endnote>
  <w:endnote w:type="continuationSeparator" w:id="0">
    <w:p w:rsidR="00D2037D" w:rsidRDefault="00D20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2724A" w:rsidRDefault="0085251F">
    <w:pPr>
      <w:pStyle w:val="Rodap"/>
      <w:jc w:val="right"/>
    </w:pPr>
    <w:r>
      <w:t>d</w:t>
    </w:r>
    <w:r w:rsidR="0019444F">
      <w:t xml:space="preserve">s - </w:t>
    </w:r>
    <w:r w:rsidR="0019444F">
      <w:fldChar w:fldCharType="begin"/>
    </w:r>
    <w:r w:rsidR="0019444F">
      <w:instrText>PAGE   \* MERGEFORMAT</w:instrText>
    </w:r>
    <w:r w:rsidR="0019444F">
      <w:fldChar w:fldCharType="separate"/>
    </w:r>
    <w:r w:rsidR="0019444F">
      <w:t>2</w:t>
    </w:r>
    <w:r w:rsidR="0019444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2037D" w:rsidRDefault="00D2037D">
      <w:pPr>
        <w:spacing w:after="0" w:line="240" w:lineRule="auto"/>
      </w:pPr>
      <w:r>
        <w:separator/>
      </w:r>
    </w:p>
  </w:footnote>
  <w:footnote w:type="continuationSeparator" w:id="0">
    <w:p w:rsidR="00D2037D" w:rsidRDefault="00D20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2724A" w:rsidRPr="000665B8" w:rsidRDefault="00B2724A">
    <w:pPr>
      <w:pStyle w:val="Cabealho"/>
      <w:spacing w:after="120" w:line="240" w:lineRule="auto"/>
      <w:rPr>
        <w:rFonts w:ascii="Times New Roman" w:hAnsi="Times New Roman"/>
      </w:rPr>
    </w:pPr>
  </w:p>
  <w:tbl>
    <w:tblPr>
      <w:tblW w:w="8360" w:type="dxa"/>
      <w:tblInd w:w="83" w:type="dxa"/>
      <w:tblLayout w:type="fixed"/>
      <w:tblLook w:val="0000" w:firstRow="0" w:lastRow="0" w:firstColumn="0" w:lastColumn="0" w:noHBand="0" w:noVBand="0"/>
    </w:tblPr>
    <w:tblGrid>
      <w:gridCol w:w="2490"/>
      <w:gridCol w:w="5870"/>
    </w:tblGrid>
    <w:tr w:rsidR="00B2724A" w:rsidRPr="000665B8">
      <w:trPr>
        <w:trHeight w:val="559"/>
      </w:trPr>
      <w:tc>
        <w:tcPr>
          <w:tcW w:w="249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B2724A" w:rsidRPr="000665B8" w:rsidRDefault="0019444F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      </w:t>
          </w:r>
          <w:r w:rsidRPr="000665B8">
            <w:rPr>
              <w:rFonts w:ascii="Times New Roman" w:hAnsi="Times New Roman"/>
            </w:rPr>
            <w:t xml:space="preserve"> </w:t>
          </w:r>
          <w:r w:rsidR="00673BA1" w:rsidRPr="00E077F7"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5" type="#_x0000_t75" style="width:112.5pt;height:64.5pt;visibility:visible">
                <v:imagedata r:id="rId1" o:title=""/>
              </v:shape>
            </w:pict>
          </w:r>
        </w:p>
      </w:tc>
      <w:tc>
        <w:tcPr>
          <w:tcW w:w="587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B2724A" w:rsidRPr="000665B8" w:rsidRDefault="00B2724A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  <w:b/>
              <w:bCs/>
            </w:rPr>
          </w:pPr>
        </w:p>
        <w:p w:rsidR="00B2724A" w:rsidRPr="000665B8" w:rsidRDefault="0019444F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PODER JUDICIÁRIO</w:t>
          </w:r>
        </w:p>
        <w:p w:rsidR="00B2724A" w:rsidRPr="000665B8" w:rsidRDefault="0019444F">
          <w:pPr>
            <w:tabs>
              <w:tab w:val="left" w:pos="1905"/>
            </w:tabs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TRIBUNAL DE JUSTIÇA DO ESTADO DE SÃO PAULO</w:t>
          </w:r>
        </w:p>
        <w:p w:rsidR="00B2724A" w:rsidRDefault="0019444F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  <w:r w:rsidRPr="000665B8">
            <w:rPr>
              <w:rFonts w:ascii="Times New Roman" w:hAnsi="Times New Roman"/>
              <w:b/>
            </w:rPr>
            <w:t xml:space="preserve">Seção de Direito Privado - </w:t>
          </w:r>
          <w:r w:rsidR="000D636F">
            <w:rPr>
              <w:rFonts w:ascii="Times New Roman" w:hAnsi="Times New Roman"/>
              <w:b/>
            </w:rPr>
            <w:t>31</w:t>
          </w:r>
          <w:r w:rsidRPr="000665B8">
            <w:rPr>
              <w:rFonts w:ascii="Times New Roman" w:hAnsi="Times New Roman"/>
              <w:b/>
            </w:rPr>
            <w:t>ª Câmara</w:t>
          </w:r>
        </w:p>
        <w:p w:rsidR="00B2724A" w:rsidRPr="000665B8" w:rsidRDefault="00B2724A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</w:p>
      </w:tc>
    </w:tr>
  </w:tbl>
  <w:p w:rsidR="00B2724A" w:rsidRDefault="00B2724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attachedTemplate r:id="rId1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778C"/>
    <w:rsid w:val="00000494"/>
    <w:rsid w:val="000B778C"/>
    <w:rsid w:val="000D636F"/>
    <w:rsid w:val="000F6337"/>
    <w:rsid w:val="00171308"/>
    <w:rsid w:val="0019444F"/>
    <w:rsid w:val="002D061F"/>
    <w:rsid w:val="003562C6"/>
    <w:rsid w:val="00540190"/>
    <w:rsid w:val="00673BA1"/>
    <w:rsid w:val="007B4EF3"/>
    <w:rsid w:val="007C2FB0"/>
    <w:rsid w:val="0085251F"/>
    <w:rsid w:val="009449AB"/>
    <w:rsid w:val="00B2724A"/>
    <w:rsid w:val="00B42CC3"/>
    <w:rsid w:val="00B53D29"/>
    <w:rsid w:val="00D14C33"/>
    <w:rsid w:val="00D2037D"/>
    <w:rsid w:val="00E075DC"/>
    <w:rsid w:val="00E23A21"/>
    <w:rsid w:val="00FC7BB5"/>
    <w:rsid w:val="00FE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C6E2181B-B017-4F39-8EC2-DA9199EA6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C33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14C3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D14C3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14C33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D14C33"/>
    <w:rPr>
      <w:rFonts w:ascii="Calibri" w:eastAsia="Calibri" w:hAnsi="Calibri" w:cs="Times New Roman"/>
    </w:rPr>
  </w:style>
  <w:style w:type="paragraph" w:styleId="Recuodecorpodetexto">
    <w:name w:val="Body Text Indent"/>
    <w:basedOn w:val="Normal"/>
    <w:link w:val="RecuodecorpodetextoChar"/>
    <w:rsid w:val="00D14C33"/>
    <w:pPr>
      <w:spacing w:after="0" w:line="360" w:lineRule="auto"/>
      <w:ind w:left="2268"/>
      <w:jc w:val="both"/>
    </w:pPr>
    <w:rPr>
      <w:rFonts w:ascii="Times New Roman" w:eastAsia="Times New Roman" w:hAnsi="Times New Roman"/>
      <w:b/>
      <w:iCs/>
      <w:sz w:val="20"/>
      <w:szCs w:val="20"/>
      <w:lang w:eastAsia="pt-BR"/>
    </w:rPr>
  </w:style>
  <w:style w:type="character" w:customStyle="1" w:styleId="RecuodecorpodetextoChar">
    <w:name w:val="Recuo de corpo de texto Char"/>
    <w:link w:val="Recuodecorpodetexto"/>
    <w:rsid w:val="00D14C33"/>
    <w:rPr>
      <w:rFonts w:ascii="Times New Roman" w:eastAsia="Times New Roman" w:hAnsi="Times New Roman" w:cs="Times New Roman"/>
      <w:b/>
      <w:i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5251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9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dediv\Downloads\AP29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AP29.dot</Template>
  <TotalTime>0</TotalTime>
  <Pages>3</Pages>
  <Words>541</Words>
  <Characters>2927</Characters>
  <Application>Microsoft Office Word</Application>
  <DocSecurity>4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Santos</dc:creator>
  <cp:keywords/>
  <dc:description/>
  <cp:lastModifiedBy>DENISE OLIVEIRA DOS SANTOS</cp:lastModifiedBy>
  <cp:revision>2</cp:revision>
  <dcterms:created xsi:type="dcterms:W3CDTF">2025-06-11T23:30:00Z</dcterms:created>
  <dcterms:modified xsi:type="dcterms:W3CDTF">2025-06-11T23:30:00Z</dcterms:modified>
</cp:coreProperties>
</file>